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50F4A" w14:textId="77777777" w:rsidR="000D69EE" w:rsidRDefault="000D69EE" w:rsidP="006F68EC">
      <w:r>
        <w:t xml:space="preserve">Asserts: </w:t>
      </w:r>
    </w:p>
    <w:p w14:paraId="7EB7F1CB" w14:textId="6BB2884A" w:rsidR="000D69EE" w:rsidRDefault="000D69EE" w:rsidP="000D69EE">
      <w:pPr>
        <w:pStyle w:val="ListParagraph"/>
        <w:numPr>
          <w:ilvl w:val="0"/>
          <w:numId w:val="2"/>
        </w:numPr>
      </w:pPr>
      <w:r>
        <w:t>whenever there are new read items, then the model has to change</w:t>
      </w:r>
    </w:p>
    <w:p w14:paraId="35EAF28F" w14:textId="1168170B" w:rsidR="000D69EE" w:rsidRDefault="000D69EE" w:rsidP="000D69EE">
      <w:pPr>
        <w:pStyle w:val="ListParagraph"/>
        <w:numPr>
          <w:ilvl w:val="0"/>
          <w:numId w:val="2"/>
        </w:numPr>
      </w:pPr>
      <w:r>
        <w:t>Whenever there are old read items, then the initial model cannot be null</w:t>
      </w:r>
    </w:p>
    <w:p w14:paraId="44684D94" w14:textId="77777777" w:rsidR="000D69EE" w:rsidRDefault="000D69EE" w:rsidP="006F68EC"/>
    <w:p w14:paraId="71C3ECF5" w14:textId="77777777" w:rsidR="000D69EE" w:rsidRDefault="000D69EE" w:rsidP="000D69EE"/>
    <w:p w14:paraId="2368A1D1" w14:textId="77777777" w:rsidR="00C27ABE" w:rsidRDefault="006F68EC" w:rsidP="006F68EC">
      <w:pPr>
        <w:pStyle w:val="ListParagraph"/>
        <w:numPr>
          <w:ilvl w:val="0"/>
          <w:numId w:val="1"/>
        </w:numPr>
      </w:pPr>
      <w:r>
        <w:t>User just registered and added a bunch of feeds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3"/>
        <w:gridCol w:w="4423"/>
      </w:tblGrid>
      <w:tr w:rsidR="006F68EC" w14:paraId="14D64D55" w14:textId="77777777" w:rsidTr="006F68EC">
        <w:tc>
          <w:tcPr>
            <w:tcW w:w="4788" w:type="dxa"/>
          </w:tcPr>
          <w:p w14:paraId="00148CF8" w14:textId="77777777" w:rsidR="006F68EC" w:rsidRDefault="006F68EC" w:rsidP="006F68EC">
            <w:pPr>
              <w:pStyle w:val="ListParagraph"/>
              <w:ind w:left="0"/>
            </w:pPr>
            <w:proofErr w:type="spellStart"/>
            <w:r>
              <w:t>UserFeed</w:t>
            </w:r>
            <w:proofErr w:type="spellEnd"/>
          </w:p>
        </w:tc>
        <w:tc>
          <w:tcPr>
            <w:tcW w:w="4788" w:type="dxa"/>
          </w:tcPr>
          <w:p w14:paraId="2F70C8DB" w14:textId="77777777" w:rsidR="006F68EC" w:rsidRDefault="006F68EC" w:rsidP="006F68EC">
            <w:pPr>
              <w:pStyle w:val="ListParagraph"/>
              <w:ind w:left="0"/>
            </w:pPr>
            <w:r>
              <w:t>Feed1, feed2, feed3, …</w:t>
            </w:r>
          </w:p>
        </w:tc>
      </w:tr>
      <w:tr w:rsidR="006F68EC" w14:paraId="0F80746C" w14:textId="77777777" w:rsidTr="006F68EC">
        <w:tc>
          <w:tcPr>
            <w:tcW w:w="4788" w:type="dxa"/>
          </w:tcPr>
          <w:p w14:paraId="7C6179D6" w14:textId="77777777" w:rsidR="006F68EC" w:rsidRDefault="006F68EC" w:rsidP="006F68EC">
            <w:pPr>
              <w:pStyle w:val="ListParagraph"/>
              <w:ind w:left="0"/>
            </w:pPr>
            <w:proofErr w:type="spellStart"/>
            <w:r>
              <w:t>UserItem</w:t>
            </w:r>
            <w:proofErr w:type="spellEnd"/>
          </w:p>
        </w:tc>
        <w:tc>
          <w:tcPr>
            <w:tcW w:w="4788" w:type="dxa"/>
          </w:tcPr>
          <w:p w14:paraId="428BFD47" w14:textId="77777777" w:rsidR="006F68EC" w:rsidRDefault="006F68EC" w:rsidP="006F68EC">
            <w:pPr>
              <w:pStyle w:val="ListParagraph"/>
              <w:ind w:left="0"/>
            </w:pPr>
            <w:r>
              <w:t>Null</w:t>
            </w:r>
          </w:p>
        </w:tc>
      </w:tr>
      <w:tr w:rsidR="006F68EC" w14:paraId="023D7214" w14:textId="77777777" w:rsidTr="006F68EC">
        <w:tc>
          <w:tcPr>
            <w:tcW w:w="4788" w:type="dxa"/>
          </w:tcPr>
          <w:p w14:paraId="4DFF0EBA" w14:textId="77777777" w:rsidR="006F68EC" w:rsidRDefault="006F68EC" w:rsidP="006F68EC">
            <w:pPr>
              <w:pStyle w:val="ListParagraph"/>
              <w:ind w:left="0"/>
            </w:pPr>
            <w:r>
              <w:t>Model (before)</w:t>
            </w:r>
          </w:p>
        </w:tc>
        <w:tc>
          <w:tcPr>
            <w:tcW w:w="4788" w:type="dxa"/>
          </w:tcPr>
          <w:p w14:paraId="4CE4D7F3" w14:textId="09EF389C" w:rsidR="006F68EC" w:rsidRDefault="000D69EE" w:rsidP="006F68EC">
            <w:pPr>
              <w:pStyle w:val="ListParagraph"/>
              <w:ind w:left="0"/>
            </w:pPr>
            <w:r>
              <w:t xml:space="preserve">Null; valid old model </w:t>
            </w:r>
          </w:p>
        </w:tc>
      </w:tr>
      <w:tr w:rsidR="006F68EC" w14:paraId="63D4E17A" w14:textId="77777777" w:rsidTr="006F68EC">
        <w:tc>
          <w:tcPr>
            <w:tcW w:w="4788" w:type="dxa"/>
          </w:tcPr>
          <w:p w14:paraId="0A4E12DB" w14:textId="77777777" w:rsidR="006F68EC" w:rsidRDefault="006F68EC" w:rsidP="006F68EC">
            <w:pPr>
              <w:pStyle w:val="ListParagraph"/>
              <w:ind w:left="0"/>
            </w:pPr>
            <w:r>
              <w:t>Model (after)</w:t>
            </w:r>
          </w:p>
        </w:tc>
        <w:tc>
          <w:tcPr>
            <w:tcW w:w="4788" w:type="dxa"/>
          </w:tcPr>
          <w:p w14:paraId="703607C4" w14:textId="1D841FB0" w:rsidR="006F68EC" w:rsidRDefault="000D69EE" w:rsidP="006F68EC">
            <w:pPr>
              <w:pStyle w:val="ListParagraph"/>
              <w:ind w:left="0"/>
            </w:pPr>
            <w:r>
              <w:t>Null; valid old model &lt;no change&gt;</w:t>
            </w:r>
          </w:p>
        </w:tc>
      </w:tr>
    </w:tbl>
    <w:p w14:paraId="78DAFCFA" w14:textId="77777777" w:rsidR="006F68EC" w:rsidRDefault="006F68EC" w:rsidP="006F68EC">
      <w:pPr>
        <w:pStyle w:val="ListParagraph"/>
      </w:pPr>
    </w:p>
    <w:p w14:paraId="1640D51E" w14:textId="503C94F2" w:rsidR="000D69EE" w:rsidRDefault="000D69EE" w:rsidP="006F68EC">
      <w:pPr>
        <w:pStyle w:val="ListParagraph"/>
      </w:pPr>
      <w:r>
        <w:t xml:space="preserve">Under which scenario will user have valid old model for #1? </w:t>
      </w:r>
    </w:p>
    <w:p w14:paraId="04280619" w14:textId="77777777" w:rsidR="006F68EC" w:rsidRDefault="006F68EC" w:rsidP="006F68EC">
      <w:pPr>
        <w:pStyle w:val="ListParagraph"/>
      </w:pPr>
    </w:p>
    <w:p w14:paraId="0E7EA98D" w14:textId="77777777" w:rsidR="006F68EC" w:rsidRDefault="006F68EC" w:rsidP="006F68EC">
      <w:pPr>
        <w:pStyle w:val="ListParagraph"/>
        <w:numPr>
          <w:ilvl w:val="0"/>
          <w:numId w:val="1"/>
        </w:numPr>
      </w:pPr>
      <w:r>
        <w:t>User has unread items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3"/>
        <w:gridCol w:w="4423"/>
      </w:tblGrid>
      <w:tr w:rsidR="006F68EC" w14:paraId="21B8AEBA" w14:textId="77777777" w:rsidTr="00A53497">
        <w:tc>
          <w:tcPr>
            <w:tcW w:w="4788" w:type="dxa"/>
          </w:tcPr>
          <w:p w14:paraId="2C3B501A" w14:textId="77777777" w:rsidR="006F68EC" w:rsidRDefault="006F68EC" w:rsidP="00A53497">
            <w:pPr>
              <w:pStyle w:val="ListParagraph"/>
              <w:ind w:left="0"/>
            </w:pPr>
            <w:proofErr w:type="spellStart"/>
            <w:r>
              <w:t>UserFeed</w:t>
            </w:r>
            <w:proofErr w:type="spellEnd"/>
          </w:p>
        </w:tc>
        <w:tc>
          <w:tcPr>
            <w:tcW w:w="4788" w:type="dxa"/>
          </w:tcPr>
          <w:p w14:paraId="7A7CD307" w14:textId="77777777" w:rsidR="006F68EC" w:rsidRDefault="006F68EC" w:rsidP="00A53497">
            <w:pPr>
              <w:pStyle w:val="ListParagraph"/>
              <w:ind w:left="0"/>
            </w:pPr>
            <w:r>
              <w:t>Feed1, feed2, feed3, …</w:t>
            </w:r>
          </w:p>
        </w:tc>
      </w:tr>
      <w:tr w:rsidR="006F68EC" w14:paraId="08A9F8C0" w14:textId="77777777" w:rsidTr="00A53497">
        <w:tc>
          <w:tcPr>
            <w:tcW w:w="4788" w:type="dxa"/>
          </w:tcPr>
          <w:p w14:paraId="4513E0B9" w14:textId="77777777" w:rsidR="006F68EC" w:rsidRDefault="006F68EC" w:rsidP="00A53497">
            <w:pPr>
              <w:pStyle w:val="ListParagraph"/>
              <w:ind w:left="0"/>
            </w:pPr>
            <w:proofErr w:type="spellStart"/>
            <w:r>
              <w:t>UserItem</w:t>
            </w:r>
            <w:proofErr w:type="spellEnd"/>
          </w:p>
        </w:tc>
        <w:tc>
          <w:tcPr>
            <w:tcW w:w="4788" w:type="dxa"/>
          </w:tcPr>
          <w:p w14:paraId="26A0FA2B" w14:textId="77777777" w:rsidR="006F68EC" w:rsidRDefault="006F68EC" w:rsidP="00A53497">
            <w:pPr>
              <w:pStyle w:val="ListParagraph"/>
              <w:ind w:left="0"/>
            </w:pPr>
            <w:r>
              <w:t>Unread item1, unread item2, unread item3</w:t>
            </w:r>
          </w:p>
        </w:tc>
      </w:tr>
      <w:tr w:rsidR="006F68EC" w14:paraId="68B47B9F" w14:textId="77777777" w:rsidTr="00A53497">
        <w:tc>
          <w:tcPr>
            <w:tcW w:w="4788" w:type="dxa"/>
          </w:tcPr>
          <w:p w14:paraId="7BB888E8" w14:textId="77777777" w:rsidR="006F68EC" w:rsidRDefault="006F68EC" w:rsidP="00A53497">
            <w:pPr>
              <w:pStyle w:val="ListParagraph"/>
              <w:ind w:left="0"/>
            </w:pPr>
            <w:r>
              <w:t>Model (before)</w:t>
            </w:r>
          </w:p>
        </w:tc>
        <w:tc>
          <w:tcPr>
            <w:tcW w:w="4788" w:type="dxa"/>
          </w:tcPr>
          <w:p w14:paraId="71691E18" w14:textId="065E9C4E" w:rsidR="006F68EC" w:rsidRDefault="000D69EE" w:rsidP="00A53497">
            <w:pPr>
              <w:pStyle w:val="ListParagraph"/>
              <w:ind w:left="0"/>
            </w:pPr>
            <w:r>
              <w:t>Null; valid old model</w:t>
            </w:r>
          </w:p>
        </w:tc>
      </w:tr>
      <w:tr w:rsidR="006F68EC" w14:paraId="6E88B753" w14:textId="77777777" w:rsidTr="00A53497">
        <w:tc>
          <w:tcPr>
            <w:tcW w:w="4788" w:type="dxa"/>
          </w:tcPr>
          <w:p w14:paraId="6EF77B2B" w14:textId="77777777" w:rsidR="006F68EC" w:rsidRDefault="006F68EC" w:rsidP="00A53497">
            <w:pPr>
              <w:pStyle w:val="ListParagraph"/>
              <w:ind w:left="0"/>
            </w:pPr>
            <w:r>
              <w:t>Model (after)</w:t>
            </w:r>
          </w:p>
        </w:tc>
        <w:tc>
          <w:tcPr>
            <w:tcW w:w="4788" w:type="dxa"/>
          </w:tcPr>
          <w:p w14:paraId="273D1CDB" w14:textId="0372F010" w:rsidR="006F68EC" w:rsidRDefault="000D69EE" w:rsidP="00A53497">
            <w:pPr>
              <w:pStyle w:val="ListParagraph"/>
              <w:ind w:left="0"/>
            </w:pPr>
            <w:r>
              <w:t xml:space="preserve">Null; valid old model </w:t>
            </w:r>
            <w:r>
              <w:t>&lt;no change&gt;</w:t>
            </w:r>
          </w:p>
        </w:tc>
      </w:tr>
    </w:tbl>
    <w:p w14:paraId="0DEDED15" w14:textId="77777777" w:rsidR="006F68EC" w:rsidRDefault="006F68EC" w:rsidP="006F68EC">
      <w:pPr>
        <w:pStyle w:val="ListParagraph"/>
      </w:pPr>
    </w:p>
    <w:p w14:paraId="7BACF0E7" w14:textId="77777777" w:rsidR="006F68EC" w:rsidRDefault="006F68EC" w:rsidP="006F68EC">
      <w:pPr>
        <w:pStyle w:val="ListParagraph"/>
        <w:numPr>
          <w:ilvl w:val="0"/>
          <w:numId w:val="1"/>
        </w:numPr>
      </w:pPr>
      <w:r>
        <w:t>User has new read items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0"/>
        <w:gridCol w:w="4416"/>
      </w:tblGrid>
      <w:tr w:rsidR="006F68EC" w14:paraId="7934CA9F" w14:textId="77777777" w:rsidTr="00A53497">
        <w:tc>
          <w:tcPr>
            <w:tcW w:w="4788" w:type="dxa"/>
          </w:tcPr>
          <w:p w14:paraId="34A2C98D" w14:textId="77777777" w:rsidR="006F68EC" w:rsidRDefault="006F68EC" w:rsidP="00A53497">
            <w:pPr>
              <w:pStyle w:val="ListParagraph"/>
              <w:ind w:left="0"/>
            </w:pPr>
            <w:proofErr w:type="spellStart"/>
            <w:r>
              <w:t>UserFeed</w:t>
            </w:r>
            <w:proofErr w:type="spellEnd"/>
          </w:p>
        </w:tc>
        <w:tc>
          <w:tcPr>
            <w:tcW w:w="4788" w:type="dxa"/>
          </w:tcPr>
          <w:p w14:paraId="641AF4F8" w14:textId="77777777" w:rsidR="006F68EC" w:rsidRDefault="006F68EC" w:rsidP="00A53497">
            <w:pPr>
              <w:pStyle w:val="ListParagraph"/>
              <w:ind w:left="0"/>
            </w:pPr>
            <w:r>
              <w:t>Feed1, feed2, feed3, …</w:t>
            </w:r>
          </w:p>
        </w:tc>
      </w:tr>
      <w:tr w:rsidR="006F68EC" w14:paraId="6C6C2918" w14:textId="77777777" w:rsidTr="00A53497">
        <w:tc>
          <w:tcPr>
            <w:tcW w:w="4788" w:type="dxa"/>
          </w:tcPr>
          <w:p w14:paraId="794E319D" w14:textId="77777777" w:rsidR="006F68EC" w:rsidRDefault="006F68EC" w:rsidP="00A53497">
            <w:pPr>
              <w:pStyle w:val="ListParagraph"/>
              <w:ind w:left="0"/>
            </w:pPr>
            <w:proofErr w:type="spellStart"/>
            <w:r>
              <w:t>UserItem</w:t>
            </w:r>
            <w:proofErr w:type="spellEnd"/>
          </w:p>
        </w:tc>
        <w:tc>
          <w:tcPr>
            <w:tcW w:w="4788" w:type="dxa"/>
          </w:tcPr>
          <w:p w14:paraId="47D25DFA" w14:textId="77777777" w:rsidR="006F68EC" w:rsidRDefault="00220B24" w:rsidP="00220B24">
            <w:pPr>
              <w:pStyle w:val="ListParagraph"/>
              <w:ind w:left="0"/>
            </w:pPr>
            <w:r>
              <w:t>New r</w:t>
            </w:r>
            <w:r w:rsidR="006F68EC">
              <w:t xml:space="preserve">ead item1, </w:t>
            </w:r>
            <w:r>
              <w:t xml:space="preserve">new </w:t>
            </w:r>
            <w:r w:rsidR="006F68EC">
              <w:t xml:space="preserve">read item2, </w:t>
            </w:r>
            <w:r>
              <w:t xml:space="preserve">new </w:t>
            </w:r>
            <w:r w:rsidR="006F68EC">
              <w:t>read item3</w:t>
            </w:r>
          </w:p>
        </w:tc>
      </w:tr>
      <w:tr w:rsidR="006F68EC" w14:paraId="22094DAC" w14:textId="77777777" w:rsidTr="00A53497">
        <w:tc>
          <w:tcPr>
            <w:tcW w:w="4788" w:type="dxa"/>
          </w:tcPr>
          <w:p w14:paraId="0C715F6E" w14:textId="77777777" w:rsidR="006F68EC" w:rsidRDefault="006F68EC" w:rsidP="00A53497">
            <w:pPr>
              <w:pStyle w:val="ListParagraph"/>
              <w:ind w:left="0"/>
            </w:pPr>
            <w:r>
              <w:t>Model (before)</w:t>
            </w:r>
          </w:p>
        </w:tc>
        <w:tc>
          <w:tcPr>
            <w:tcW w:w="4788" w:type="dxa"/>
          </w:tcPr>
          <w:p w14:paraId="7466AD0A" w14:textId="4DDB3F7F" w:rsidR="006F68EC" w:rsidRDefault="000D69EE" w:rsidP="00A53497">
            <w:pPr>
              <w:pStyle w:val="ListParagraph"/>
              <w:ind w:left="0"/>
            </w:pPr>
            <w:r>
              <w:t>Null; valid old model</w:t>
            </w:r>
          </w:p>
        </w:tc>
      </w:tr>
      <w:tr w:rsidR="006F68EC" w14:paraId="7F474D58" w14:textId="77777777" w:rsidTr="00A53497">
        <w:tc>
          <w:tcPr>
            <w:tcW w:w="4788" w:type="dxa"/>
          </w:tcPr>
          <w:p w14:paraId="59F58ED5" w14:textId="77777777" w:rsidR="006F68EC" w:rsidRDefault="006F68EC" w:rsidP="00A53497">
            <w:pPr>
              <w:pStyle w:val="ListParagraph"/>
              <w:ind w:left="0"/>
            </w:pPr>
            <w:r>
              <w:t>Model (after)</w:t>
            </w:r>
          </w:p>
        </w:tc>
        <w:tc>
          <w:tcPr>
            <w:tcW w:w="4788" w:type="dxa"/>
          </w:tcPr>
          <w:p w14:paraId="3C7568EE" w14:textId="3192CF8B" w:rsidR="006F68EC" w:rsidRDefault="000D69EE" w:rsidP="00A53497">
            <w:pPr>
              <w:pStyle w:val="ListParagraph"/>
              <w:ind w:left="0"/>
            </w:pPr>
            <w:r>
              <w:t xml:space="preserve">Valid new model </w:t>
            </w:r>
          </w:p>
        </w:tc>
      </w:tr>
    </w:tbl>
    <w:p w14:paraId="6D6F35D5" w14:textId="77777777" w:rsidR="006F68EC" w:rsidRDefault="006F68EC" w:rsidP="006F68EC">
      <w:pPr>
        <w:pStyle w:val="ListParagraph"/>
      </w:pPr>
    </w:p>
    <w:p w14:paraId="5E7118CC" w14:textId="77777777" w:rsidR="00220B24" w:rsidRDefault="00220B24" w:rsidP="006F68EC">
      <w:pPr>
        <w:pStyle w:val="ListParagraph"/>
        <w:numPr>
          <w:ilvl w:val="0"/>
          <w:numId w:val="1"/>
        </w:numPr>
      </w:pPr>
      <w:r>
        <w:t>User has old read items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3"/>
        <w:gridCol w:w="4423"/>
      </w:tblGrid>
      <w:tr w:rsidR="00220B24" w14:paraId="5B9A36DF" w14:textId="77777777" w:rsidTr="00A53497">
        <w:tc>
          <w:tcPr>
            <w:tcW w:w="4788" w:type="dxa"/>
          </w:tcPr>
          <w:p w14:paraId="33D14405" w14:textId="77777777" w:rsidR="00220B24" w:rsidRDefault="00220B24" w:rsidP="00A53497">
            <w:pPr>
              <w:pStyle w:val="ListParagraph"/>
              <w:ind w:left="0"/>
            </w:pPr>
            <w:proofErr w:type="spellStart"/>
            <w:r>
              <w:t>UserFeed</w:t>
            </w:r>
            <w:proofErr w:type="spellEnd"/>
          </w:p>
        </w:tc>
        <w:tc>
          <w:tcPr>
            <w:tcW w:w="4788" w:type="dxa"/>
          </w:tcPr>
          <w:p w14:paraId="7E2B3B98" w14:textId="77777777" w:rsidR="00220B24" w:rsidRDefault="00220B24" w:rsidP="00A53497">
            <w:pPr>
              <w:pStyle w:val="ListParagraph"/>
              <w:ind w:left="0"/>
            </w:pPr>
            <w:r>
              <w:t>Feed1, feed2, feed3, …</w:t>
            </w:r>
          </w:p>
        </w:tc>
      </w:tr>
      <w:tr w:rsidR="00220B24" w14:paraId="07C8F6D2" w14:textId="77777777" w:rsidTr="00A53497">
        <w:tc>
          <w:tcPr>
            <w:tcW w:w="4788" w:type="dxa"/>
          </w:tcPr>
          <w:p w14:paraId="4637DE35" w14:textId="77777777" w:rsidR="00220B24" w:rsidRDefault="00220B24" w:rsidP="00A53497">
            <w:pPr>
              <w:pStyle w:val="ListParagraph"/>
              <w:ind w:left="0"/>
            </w:pPr>
            <w:proofErr w:type="spellStart"/>
            <w:r>
              <w:t>UserItem</w:t>
            </w:r>
            <w:proofErr w:type="spellEnd"/>
          </w:p>
        </w:tc>
        <w:tc>
          <w:tcPr>
            <w:tcW w:w="4788" w:type="dxa"/>
          </w:tcPr>
          <w:p w14:paraId="68545EE2" w14:textId="77777777" w:rsidR="00220B24" w:rsidRDefault="00220B24" w:rsidP="00A53497">
            <w:pPr>
              <w:pStyle w:val="ListParagraph"/>
              <w:ind w:left="0"/>
            </w:pPr>
            <w:r>
              <w:t>Old read item1, old read item2, old read item3</w:t>
            </w:r>
          </w:p>
        </w:tc>
      </w:tr>
      <w:tr w:rsidR="00220B24" w14:paraId="6B18DCA0" w14:textId="77777777" w:rsidTr="00A53497">
        <w:tc>
          <w:tcPr>
            <w:tcW w:w="4788" w:type="dxa"/>
          </w:tcPr>
          <w:p w14:paraId="43B18D49" w14:textId="77777777" w:rsidR="00220B24" w:rsidRDefault="00220B24" w:rsidP="00A53497">
            <w:pPr>
              <w:pStyle w:val="ListParagraph"/>
              <w:ind w:left="0"/>
            </w:pPr>
            <w:r>
              <w:t>Model (before)</w:t>
            </w:r>
          </w:p>
        </w:tc>
        <w:tc>
          <w:tcPr>
            <w:tcW w:w="4788" w:type="dxa"/>
          </w:tcPr>
          <w:p w14:paraId="0D860FCD" w14:textId="2845EAE6" w:rsidR="00220B24" w:rsidRDefault="000D69EE" w:rsidP="00A53497">
            <w:pPr>
              <w:pStyle w:val="ListParagraph"/>
              <w:ind w:left="0"/>
            </w:pPr>
            <w:r>
              <w:t>Valid old model</w:t>
            </w:r>
          </w:p>
        </w:tc>
      </w:tr>
      <w:tr w:rsidR="00220B24" w14:paraId="1BE597EF" w14:textId="77777777" w:rsidTr="00A53497">
        <w:tc>
          <w:tcPr>
            <w:tcW w:w="4788" w:type="dxa"/>
          </w:tcPr>
          <w:p w14:paraId="33D4C5F6" w14:textId="77777777" w:rsidR="00220B24" w:rsidRDefault="00220B24" w:rsidP="00A53497">
            <w:pPr>
              <w:pStyle w:val="ListParagraph"/>
              <w:ind w:left="0"/>
            </w:pPr>
            <w:r>
              <w:t>Model (after)</w:t>
            </w:r>
          </w:p>
        </w:tc>
        <w:tc>
          <w:tcPr>
            <w:tcW w:w="4788" w:type="dxa"/>
          </w:tcPr>
          <w:p w14:paraId="04BB2E23" w14:textId="33DA4D97" w:rsidR="00220B24" w:rsidRDefault="000D69EE" w:rsidP="00A53497">
            <w:pPr>
              <w:pStyle w:val="ListParagraph"/>
              <w:ind w:left="0"/>
            </w:pPr>
            <w:r>
              <w:t xml:space="preserve">Valid old model </w:t>
            </w:r>
            <w:r>
              <w:t>&lt;no change&gt;</w:t>
            </w:r>
          </w:p>
        </w:tc>
      </w:tr>
    </w:tbl>
    <w:p w14:paraId="52026D89" w14:textId="77777777" w:rsidR="00220B24" w:rsidRDefault="00220B24" w:rsidP="00220B24">
      <w:pPr>
        <w:pStyle w:val="ListParagraph"/>
      </w:pPr>
    </w:p>
    <w:p w14:paraId="42310613" w14:textId="77777777" w:rsidR="00220B24" w:rsidRDefault="00220B24" w:rsidP="00220B24">
      <w:pPr>
        <w:pStyle w:val="ListParagraph"/>
      </w:pPr>
    </w:p>
    <w:p w14:paraId="6DC2D08E" w14:textId="77777777" w:rsidR="006F68EC" w:rsidRDefault="006F68EC" w:rsidP="006F68EC">
      <w:pPr>
        <w:pStyle w:val="ListParagraph"/>
        <w:numPr>
          <w:ilvl w:val="0"/>
          <w:numId w:val="1"/>
        </w:numPr>
      </w:pPr>
      <w:r>
        <w:t>User has unread items, new</w:t>
      </w:r>
      <w:r w:rsidR="00220B24">
        <w:t>ly</w:t>
      </w:r>
      <w:r>
        <w:t xml:space="preserve"> read item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7"/>
        <w:gridCol w:w="4419"/>
      </w:tblGrid>
      <w:tr w:rsidR="006F68EC" w14:paraId="16CC2342" w14:textId="77777777" w:rsidTr="00A53497">
        <w:tc>
          <w:tcPr>
            <w:tcW w:w="4788" w:type="dxa"/>
          </w:tcPr>
          <w:p w14:paraId="65C7C6A1" w14:textId="77777777" w:rsidR="006F68EC" w:rsidRDefault="006F68EC" w:rsidP="00A53497">
            <w:pPr>
              <w:pStyle w:val="ListParagraph"/>
              <w:ind w:left="0"/>
            </w:pPr>
            <w:proofErr w:type="spellStart"/>
            <w:r>
              <w:t>UserFeed</w:t>
            </w:r>
            <w:proofErr w:type="spellEnd"/>
          </w:p>
        </w:tc>
        <w:tc>
          <w:tcPr>
            <w:tcW w:w="4788" w:type="dxa"/>
          </w:tcPr>
          <w:p w14:paraId="3C1BEFD2" w14:textId="77777777" w:rsidR="006F68EC" w:rsidRDefault="006F68EC" w:rsidP="00A53497">
            <w:pPr>
              <w:pStyle w:val="ListParagraph"/>
              <w:ind w:left="0"/>
            </w:pPr>
            <w:r>
              <w:t>Feed1, feed2, feed3, …</w:t>
            </w:r>
          </w:p>
        </w:tc>
      </w:tr>
      <w:tr w:rsidR="006F68EC" w14:paraId="18EAE82E" w14:textId="77777777" w:rsidTr="00A53497">
        <w:tc>
          <w:tcPr>
            <w:tcW w:w="4788" w:type="dxa"/>
          </w:tcPr>
          <w:p w14:paraId="307157E5" w14:textId="77777777" w:rsidR="006F68EC" w:rsidRDefault="006F68EC" w:rsidP="00A53497">
            <w:pPr>
              <w:pStyle w:val="ListParagraph"/>
              <w:ind w:left="0"/>
            </w:pPr>
            <w:proofErr w:type="spellStart"/>
            <w:r>
              <w:t>UserItem</w:t>
            </w:r>
            <w:proofErr w:type="spellEnd"/>
          </w:p>
        </w:tc>
        <w:tc>
          <w:tcPr>
            <w:tcW w:w="4788" w:type="dxa"/>
          </w:tcPr>
          <w:p w14:paraId="0745B985" w14:textId="77777777" w:rsidR="006F68EC" w:rsidRDefault="00220B24" w:rsidP="00A53497">
            <w:pPr>
              <w:pStyle w:val="ListParagraph"/>
              <w:ind w:left="0"/>
            </w:pPr>
            <w:r>
              <w:t>Unread item1, unread item2, new read item1, new read item2</w:t>
            </w:r>
          </w:p>
        </w:tc>
      </w:tr>
      <w:tr w:rsidR="006F68EC" w14:paraId="550BB49B" w14:textId="77777777" w:rsidTr="00A53497">
        <w:tc>
          <w:tcPr>
            <w:tcW w:w="4788" w:type="dxa"/>
          </w:tcPr>
          <w:p w14:paraId="06D9DD6B" w14:textId="77777777" w:rsidR="006F68EC" w:rsidRDefault="006F68EC" w:rsidP="00A53497">
            <w:pPr>
              <w:pStyle w:val="ListParagraph"/>
              <w:ind w:left="0"/>
            </w:pPr>
            <w:r>
              <w:t>Model (before)</w:t>
            </w:r>
          </w:p>
        </w:tc>
        <w:tc>
          <w:tcPr>
            <w:tcW w:w="4788" w:type="dxa"/>
          </w:tcPr>
          <w:p w14:paraId="6F1007E4" w14:textId="310FCBA5" w:rsidR="006F68EC" w:rsidRDefault="000D69EE" w:rsidP="00A53497">
            <w:pPr>
              <w:pStyle w:val="ListParagraph"/>
              <w:ind w:left="0"/>
            </w:pPr>
            <w:r>
              <w:t>Null; valid old model</w:t>
            </w:r>
          </w:p>
        </w:tc>
      </w:tr>
      <w:tr w:rsidR="006F68EC" w14:paraId="4F8C15E7" w14:textId="77777777" w:rsidTr="00A53497">
        <w:tc>
          <w:tcPr>
            <w:tcW w:w="4788" w:type="dxa"/>
          </w:tcPr>
          <w:p w14:paraId="3D1C8509" w14:textId="77777777" w:rsidR="006F68EC" w:rsidRDefault="006F68EC" w:rsidP="00A53497">
            <w:pPr>
              <w:pStyle w:val="ListParagraph"/>
              <w:ind w:left="0"/>
            </w:pPr>
            <w:r>
              <w:t>Model (after)</w:t>
            </w:r>
          </w:p>
        </w:tc>
        <w:tc>
          <w:tcPr>
            <w:tcW w:w="4788" w:type="dxa"/>
          </w:tcPr>
          <w:p w14:paraId="0A28853C" w14:textId="6F3C7DED" w:rsidR="006F68EC" w:rsidRDefault="000D69EE" w:rsidP="00A53497">
            <w:pPr>
              <w:pStyle w:val="ListParagraph"/>
              <w:ind w:left="0"/>
            </w:pPr>
            <w:r>
              <w:t>Valid new model</w:t>
            </w:r>
          </w:p>
        </w:tc>
      </w:tr>
    </w:tbl>
    <w:p w14:paraId="4C312738" w14:textId="77777777" w:rsidR="006F68EC" w:rsidRDefault="006F68EC" w:rsidP="006F68EC">
      <w:pPr>
        <w:pStyle w:val="ListParagraph"/>
      </w:pPr>
    </w:p>
    <w:p w14:paraId="14BA6331" w14:textId="77777777" w:rsidR="00220B24" w:rsidRDefault="00220B24" w:rsidP="00220B24">
      <w:pPr>
        <w:pStyle w:val="ListParagraph"/>
        <w:numPr>
          <w:ilvl w:val="0"/>
          <w:numId w:val="1"/>
        </w:numPr>
      </w:pPr>
      <w:r>
        <w:t>User has unread items, old read items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3"/>
        <w:gridCol w:w="4423"/>
      </w:tblGrid>
      <w:tr w:rsidR="00220B24" w14:paraId="3DE1F14C" w14:textId="77777777" w:rsidTr="00A53497">
        <w:tc>
          <w:tcPr>
            <w:tcW w:w="4788" w:type="dxa"/>
          </w:tcPr>
          <w:p w14:paraId="4D7C0C17" w14:textId="77777777" w:rsidR="00220B24" w:rsidRDefault="00220B24" w:rsidP="00A53497">
            <w:pPr>
              <w:pStyle w:val="ListParagraph"/>
              <w:ind w:left="0"/>
            </w:pPr>
            <w:proofErr w:type="spellStart"/>
            <w:r>
              <w:lastRenderedPageBreak/>
              <w:t>UserFeed</w:t>
            </w:r>
            <w:proofErr w:type="spellEnd"/>
          </w:p>
        </w:tc>
        <w:tc>
          <w:tcPr>
            <w:tcW w:w="4788" w:type="dxa"/>
          </w:tcPr>
          <w:p w14:paraId="2AE8BE86" w14:textId="77777777" w:rsidR="00220B24" w:rsidRDefault="00220B24" w:rsidP="00A53497">
            <w:pPr>
              <w:pStyle w:val="ListParagraph"/>
              <w:ind w:left="0"/>
            </w:pPr>
            <w:r>
              <w:t>Feed1, feed2, feed3, …</w:t>
            </w:r>
          </w:p>
        </w:tc>
      </w:tr>
      <w:tr w:rsidR="00220B24" w14:paraId="4A6C717B" w14:textId="77777777" w:rsidTr="00A53497">
        <w:tc>
          <w:tcPr>
            <w:tcW w:w="4788" w:type="dxa"/>
          </w:tcPr>
          <w:p w14:paraId="1FF2C98D" w14:textId="77777777" w:rsidR="00220B24" w:rsidRDefault="00220B24" w:rsidP="00A53497">
            <w:pPr>
              <w:pStyle w:val="ListParagraph"/>
              <w:ind w:left="0"/>
            </w:pPr>
            <w:proofErr w:type="spellStart"/>
            <w:r>
              <w:t>UserItem</w:t>
            </w:r>
            <w:proofErr w:type="spellEnd"/>
          </w:p>
        </w:tc>
        <w:tc>
          <w:tcPr>
            <w:tcW w:w="4788" w:type="dxa"/>
          </w:tcPr>
          <w:p w14:paraId="402AF100" w14:textId="77777777" w:rsidR="00220B24" w:rsidRDefault="00220B24" w:rsidP="00A53497">
            <w:pPr>
              <w:pStyle w:val="ListParagraph"/>
              <w:ind w:left="0"/>
            </w:pPr>
            <w:r>
              <w:t>Unread item1, unread item2, old read item1, old read item2</w:t>
            </w:r>
          </w:p>
        </w:tc>
      </w:tr>
      <w:tr w:rsidR="00220B24" w14:paraId="262CB298" w14:textId="77777777" w:rsidTr="00A53497">
        <w:tc>
          <w:tcPr>
            <w:tcW w:w="4788" w:type="dxa"/>
          </w:tcPr>
          <w:p w14:paraId="3D4A456A" w14:textId="77777777" w:rsidR="00220B24" w:rsidRDefault="00220B24" w:rsidP="00A53497">
            <w:pPr>
              <w:pStyle w:val="ListParagraph"/>
              <w:ind w:left="0"/>
            </w:pPr>
            <w:r>
              <w:t>Model (before)</w:t>
            </w:r>
          </w:p>
        </w:tc>
        <w:tc>
          <w:tcPr>
            <w:tcW w:w="4788" w:type="dxa"/>
          </w:tcPr>
          <w:p w14:paraId="6555C328" w14:textId="1260E3E2" w:rsidR="00220B24" w:rsidRDefault="000D69EE" w:rsidP="00A53497">
            <w:pPr>
              <w:pStyle w:val="ListParagraph"/>
              <w:ind w:left="0"/>
            </w:pPr>
            <w:r>
              <w:t>Valid old model</w:t>
            </w:r>
          </w:p>
        </w:tc>
      </w:tr>
      <w:tr w:rsidR="00220B24" w14:paraId="0B2D592E" w14:textId="77777777" w:rsidTr="00A53497">
        <w:tc>
          <w:tcPr>
            <w:tcW w:w="4788" w:type="dxa"/>
          </w:tcPr>
          <w:p w14:paraId="1BCC3BA0" w14:textId="77777777" w:rsidR="00220B24" w:rsidRDefault="00220B24" w:rsidP="00A53497">
            <w:pPr>
              <w:pStyle w:val="ListParagraph"/>
              <w:ind w:left="0"/>
            </w:pPr>
            <w:r>
              <w:t>Model (after)</w:t>
            </w:r>
          </w:p>
        </w:tc>
        <w:tc>
          <w:tcPr>
            <w:tcW w:w="4788" w:type="dxa"/>
          </w:tcPr>
          <w:p w14:paraId="05182AC4" w14:textId="0FE8D8B6" w:rsidR="00220B24" w:rsidRDefault="000D69EE" w:rsidP="00A53497">
            <w:pPr>
              <w:pStyle w:val="ListParagraph"/>
              <w:ind w:left="0"/>
            </w:pPr>
            <w:r>
              <w:t>Valid old model &lt;no change&gt;</w:t>
            </w:r>
          </w:p>
        </w:tc>
      </w:tr>
    </w:tbl>
    <w:p w14:paraId="65C2E11F" w14:textId="77777777" w:rsidR="00220B24" w:rsidRDefault="00220B24" w:rsidP="00220B24">
      <w:pPr>
        <w:pStyle w:val="ListParagraph"/>
      </w:pPr>
    </w:p>
    <w:p w14:paraId="004350EF" w14:textId="77777777" w:rsidR="00910090" w:rsidRDefault="00910090" w:rsidP="00910090">
      <w:pPr>
        <w:pStyle w:val="ListParagraph"/>
        <w:numPr>
          <w:ilvl w:val="0"/>
          <w:numId w:val="1"/>
        </w:numPr>
      </w:pPr>
      <w:r>
        <w:t>User has newly read and old read items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0"/>
        <w:gridCol w:w="4416"/>
      </w:tblGrid>
      <w:tr w:rsidR="00910090" w14:paraId="34BEDEDD" w14:textId="77777777" w:rsidTr="00A53497">
        <w:tc>
          <w:tcPr>
            <w:tcW w:w="4788" w:type="dxa"/>
          </w:tcPr>
          <w:p w14:paraId="31849F2A" w14:textId="77777777" w:rsidR="00910090" w:rsidRDefault="00910090" w:rsidP="00A53497">
            <w:pPr>
              <w:pStyle w:val="ListParagraph"/>
              <w:ind w:left="0"/>
            </w:pPr>
            <w:proofErr w:type="spellStart"/>
            <w:r>
              <w:t>UserFeed</w:t>
            </w:r>
            <w:proofErr w:type="spellEnd"/>
          </w:p>
        </w:tc>
        <w:tc>
          <w:tcPr>
            <w:tcW w:w="4788" w:type="dxa"/>
          </w:tcPr>
          <w:p w14:paraId="47DAECE5" w14:textId="77777777" w:rsidR="00910090" w:rsidRDefault="00910090" w:rsidP="00A53497">
            <w:pPr>
              <w:pStyle w:val="ListParagraph"/>
              <w:ind w:left="0"/>
            </w:pPr>
            <w:r>
              <w:t>Feed1, feed2, feed3, …</w:t>
            </w:r>
          </w:p>
        </w:tc>
      </w:tr>
      <w:tr w:rsidR="00910090" w14:paraId="667FD8A7" w14:textId="77777777" w:rsidTr="00A53497">
        <w:tc>
          <w:tcPr>
            <w:tcW w:w="4788" w:type="dxa"/>
          </w:tcPr>
          <w:p w14:paraId="19789DAD" w14:textId="77777777" w:rsidR="00910090" w:rsidRDefault="00910090" w:rsidP="00A53497">
            <w:pPr>
              <w:pStyle w:val="ListParagraph"/>
              <w:ind w:left="0"/>
            </w:pPr>
            <w:proofErr w:type="spellStart"/>
            <w:r>
              <w:t>UserItem</w:t>
            </w:r>
            <w:proofErr w:type="spellEnd"/>
          </w:p>
        </w:tc>
        <w:tc>
          <w:tcPr>
            <w:tcW w:w="4788" w:type="dxa"/>
          </w:tcPr>
          <w:p w14:paraId="4345C413" w14:textId="77777777" w:rsidR="00910090" w:rsidRDefault="00910090" w:rsidP="00A53497">
            <w:pPr>
              <w:pStyle w:val="ListParagraph"/>
              <w:ind w:left="0"/>
            </w:pPr>
            <w:r>
              <w:t>New read item1, new read item2, old read item1, old read item2</w:t>
            </w:r>
          </w:p>
        </w:tc>
      </w:tr>
      <w:tr w:rsidR="00910090" w14:paraId="6D804730" w14:textId="77777777" w:rsidTr="00A53497">
        <w:tc>
          <w:tcPr>
            <w:tcW w:w="4788" w:type="dxa"/>
          </w:tcPr>
          <w:p w14:paraId="51A77102" w14:textId="77777777" w:rsidR="00910090" w:rsidRDefault="00910090" w:rsidP="00A53497">
            <w:pPr>
              <w:pStyle w:val="ListParagraph"/>
              <w:ind w:left="0"/>
            </w:pPr>
            <w:r>
              <w:t>Model (before)</w:t>
            </w:r>
          </w:p>
        </w:tc>
        <w:tc>
          <w:tcPr>
            <w:tcW w:w="4788" w:type="dxa"/>
          </w:tcPr>
          <w:p w14:paraId="1FA73A9C" w14:textId="42F22E39" w:rsidR="00910090" w:rsidRDefault="000D69EE" w:rsidP="00A53497">
            <w:pPr>
              <w:pStyle w:val="ListParagraph"/>
              <w:ind w:left="0"/>
            </w:pPr>
            <w:r>
              <w:t>Valid old model</w:t>
            </w:r>
          </w:p>
        </w:tc>
      </w:tr>
      <w:tr w:rsidR="00910090" w14:paraId="7F46B3B4" w14:textId="77777777" w:rsidTr="00A53497">
        <w:tc>
          <w:tcPr>
            <w:tcW w:w="4788" w:type="dxa"/>
          </w:tcPr>
          <w:p w14:paraId="6D37F871" w14:textId="77777777" w:rsidR="00910090" w:rsidRDefault="00910090" w:rsidP="00A53497">
            <w:pPr>
              <w:pStyle w:val="ListParagraph"/>
              <w:ind w:left="0"/>
            </w:pPr>
            <w:r>
              <w:t>Model (after)</w:t>
            </w:r>
          </w:p>
        </w:tc>
        <w:tc>
          <w:tcPr>
            <w:tcW w:w="4788" w:type="dxa"/>
          </w:tcPr>
          <w:p w14:paraId="1742F892" w14:textId="2386943A" w:rsidR="00910090" w:rsidRDefault="000D69EE" w:rsidP="00A53497">
            <w:pPr>
              <w:pStyle w:val="ListParagraph"/>
              <w:ind w:left="0"/>
            </w:pPr>
            <w:r>
              <w:t>Valid new model</w:t>
            </w:r>
          </w:p>
        </w:tc>
      </w:tr>
    </w:tbl>
    <w:p w14:paraId="56690935" w14:textId="77777777" w:rsidR="00910090" w:rsidRDefault="00910090" w:rsidP="00910090">
      <w:pPr>
        <w:pStyle w:val="ListParagraph"/>
      </w:pPr>
    </w:p>
    <w:p w14:paraId="16932A2C" w14:textId="77777777" w:rsidR="00910090" w:rsidRDefault="00910090" w:rsidP="00910090">
      <w:pPr>
        <w:pStyle w:val="ListParagraph"/>
        <w:numPr>
          <w:ilvl w:val="0"/>
          <w:numId w:val="1"/>
        </w:numPr>
      </w:pPr>
      <w:r>
        <w:t>User has unread item, newly read item, old read item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7"/>
        <w:gridCol w:w="4419"/>
      </w:tblGrid>
      <w:tr w:rsidR="00910090" w14:paraId="0B2452A3" w14:textId="77777777" w:rsidTr="00A53497">
        <w:tc>
          <w:tcPr>
            <w:tcW w:w="4788" w:type="dxa"/>
          </w:tcPr>
          <w:p w14:paraId="26C58D63" w14:textId="77777777" w:rsidR="00910090" w:rsidRDefault="00910090" w:rsidP="00A53497">
            <w:pPr>
              <w:pStyle w:val="ListParagraph"/>
              <w:ind w:left="0"/>
            </w:pPr>
            <w:proofErr w:type="spellStart"/>
            <w:r>
              <w:t>UserFeed</w:t>
            </w:r>
            <w:proofErr w:type="spellEnd"/>
          </w:p>
        </w:tc>
        <w:tc>
          <w:tcPr>
            <w:tcW w:w="4788" w:type="dxa"/>
          </w:tcPr>
          <w:p w14:paraId="03CDD9AC" w14:textId="77777777" w:rsidR="00910090" w:rsidRDefault="00910090" w:rsidP="00A53497">
            <w:pPr>
              <w:pStyle w:val="ListParagraph"/>
              <w:ind w:left="0"/>
            </w:pPr>
            <w:r>
              <w:t>Feed1, feed2, feed3, …</w:t>
            </w:r>
          </w:p>
        </w:tc>
      </w:tr>
      <w:tr w:rsidR="00910090" w14:paraId="29F05058" w14:textId="77777777" w:rsidTr="00A53497">
        <w:tc>
          <w:tcPr>
            <w:tcW w:w="4788" w:type="dxa"/>
          </w:tcPr>
          <w:p w14:paraId="0B82DEB5" w14:textId="77777777" w:rsidR="00910090" w:rsidRDefault="00910090" w:rsidP="00A53497">
            <w:pPr>
              <w:pStyle w:val="ListParagraph"/>
              <w:ind w:left="0"/>
            </w:pPr>
            <w:proofErr w:type="spellStart"/>
            <w:r>
              <w:t>UserItem</w:t>
            </w:r>
            <w:proofErr w:type="spellEnd"/>
          </w:p>
        </w:tc>
        <w:tc>
          <w:tcPr>
            <w:tcW w:w="4788" w:type="dxa"/>
          </w:tcPr>
          <w:p w14:paraId="36A66EAA" w14:textId="77777777" w:rsidR="00910090" w:rsidRDefault="00910090" w:rsidP="00A53497">
            <w:pPr>
              <w:pStyle w:val="ListParagraph"/>
              <w:ind w:left="0"/>
            </w:pPr>
            <w:r>
              <w:t>Unread item1, unread item2, new read item1, new read item2, old read item1, old read item2</w:t>
            </w:r>
          </w:p>
        </w:tc>
      </w:tr>
      <w:tr w:rsidR="00910090" w14:paraId="5F4D65D7" w14:textId="77777777" w:rsidTr="00A53497">
        <w:tc>
          <w:tcPr>
            <w:tcW w:w="4788" w:type="dxa"/>
          </w:tcPr>
          <w:p w14:paraId="0346F89E" w14:textId="77777777" w:rsidR="00910090" w:rsidRDefault="00910090" w:rsidP="00A53497">
            <w:pPr>
              <w:pStyle w:val="ListParagraph"/>
              <w:ind w:left="0"/>
            </w:pPr>
            <w:r>
              <w:t>Model (before)</w:t>
            </w:r>
          </w:p>
        </w:tc>
        <w:tc>
          <w:tcPr>
            <w:tcW w:w="4788" w:type="dxa"/>
          </w:tcPr>
          <w:p w14:paraId="54BC8529" w14:textId="33B0FE27" w:rsidR="00910090" w:rsidRDefault="000D69EE" w:rsidP="00A53497">
            <w:pPr>
              <w:pStyle w:val="ListParagraph"/>
              <w:ind w:left="0"/>
            </w:pPr>
            <w:r>
              <w:t>Valid old model</w:t>
            </w:r>
          </w:p>
        </w:tc>
      </w:tr>
      <w:tr w:rsidR="00910090" w14:paraId="2C501286" w14:textId="77777777" w:rsidTr="00A53497">
        <w:tc>
          <w:tcPr>
            <w:tcW w:w="4788" w:type="dxa"/>
          </w:tcPr>
          <w:p w14:paraId="3748C1D2" w14:textId="77777777" w:rsidR="00910090" w:rsidRDefault="00910090" w:rsidP="00A53497">
            <w:pPr>
              <w:pStyle w:val="ListParagraph"/>
              <w:ind w:left="0"/>
            </w:pPr>
            <w:r>
              <w:t>Model (after)</w:t>
            </w:r>
          </w:p>
        </w:tc>
        <w:tc>
          <w:tcPr>
            <w:tcW w:w="4788" w:type="dxa"/>
          </w:tcPr>
          <w:p w14:paraId="7D407186" w14:textId="42B209B9" w:rsidR="00910090" w:rsidRDefault="000D69EE" w:rsidP="00A53497">
            <w:pPr>
              <w:pStyle w:val="ListParagraph"/>
              <w:ind w:left="0"/>
            </w:pPr>
            <w:r>
              <w:t>Valid new model</w:t>
            </w:r>
            <w:bookmarkStart w:id="0" w:name="_GoBack"/>
            <w:bookmarkEnd w:id="0"/>
          </w:p>
        </w:tc>
      </w:tr>
    </w:tbl>
    <w:p w14:paraId="16E36770" w14:textId="77777777" w:rsidR="00910090" w:rsidRDefault="00910090" w:rsidP="00910090">
      <w:pPr>
        <w:pStyle w:val="ListParagraph"/>
      </w:pPr>
    </w:p>
    <w:sectPr w:rsidR="0091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35BA9"/>
    <w:multiLevelType w:val="hybridMultilevel"/>
    <w:tmpl w:val="5170BEDC"/>
    <w:lvl w:ilvl="0" w:tplc="BD3A0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87710"/>
    <w:multiLevelType w:val="hybridMultilevel"/>
    <w:tmpl w:val="ACEC7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EC"/>
    <w:rsid w:val="000D69EE"/>
    <w:rsid w:val="00220B24"/>
    <w:rsid w:val="006D3966"/>
    <w:rsid w:val="006F68EC"/>
    <w:rsid w:val="00910090"/>
    <w:rsid w:val="00C2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0F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8EC"/>
    <w:pPr>
      <w:ind w:left="720"/>
      <w:contextualSpacing/>
    </w:pPr>
  </w:style>
  <w:style w:type="table" w:styleId="TableGrid">
    <w:name w:val="Table Grid"/>
    <w:basedOn w:val="TableNormal"/>
    <w:uiPriority w:val="59"/>
    <w:rsid w:val="006F6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8EC"/>
    <w:pPr>
      <w:ind w:left="720"/>
      <w:contextualSpacing/>
    </w:pPr>
  </w:style>
  <w:style w:type="table" w:styleId="TableGrid">
    <w:name w:val="Table Grid"/>
    <w:basedOn w:val="TableNormal"/>
    <w:uiPriority w:val="59"/>
    <w:rsid w:val="006F6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Avilay Parekh</dc:creator>
  <cp:lastModifiedBy>Avilay Parekh</cp:lastModifiedBy>
  <cp:revision>2</cp:revision>
  <dcterms:created xsi:type="dcterms:W3CDTF">2009-12-25T10:15:00Z</dcterms:created>
  <dcterms:modified xsi:type="dcterms:W3CDTF">2009-12-28T23:32:00Z</dcterms:modified>
</cp:coreProperties>
</file>